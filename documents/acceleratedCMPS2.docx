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EC" w:rsidRPr="00622B64" w:rsidRDefault="00B253EC" w:rsidP="00726703">
      <w:pPr>
        <w:tabs>
          <w:tab w:val="left" w:pos="9900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22B64">
        <w:rPr>
          <w:rFonts w:ascii="Arial" w:hAnsi="Arial" w:cs="Arial"/>
          <w:b/>
          <w:sz w:val="28"/>
          <w:szCs w:val="28"/>
        </w:rPr>
        <w:t xml:space="preserve">MSU </w:t>
      </w:r>
      <w:r w:rsidR="001368B2" w:rsidRPr="00622B64">
        <w:rPr>
          <w:rFonts w:ascii="Arial" w:hAnsi="Arial" w:cs="Arial"/>
          <w:b/>
          <w:sz w:val="28"/>
          <w:szCs w:val="28"/>
        </w:rPr>
        <w:t>ACCELERATE</w:t>
      </w:r>
      <w:r w:rsidR="00B307C4">
        <w:rPr>
          <w:rFonts w:ascii="Arial" w:hAnsi="Arial" w:cs="Arial"/>
          <w:b/>
          <w:sz w:val="28"/>
          <w:szCs w:val="28"/>
        </w:rPr>
        <w:t>D</w:t>
      </w:r>
      <w:r w:rsidR="001368B2" w:rsidRPr="00622B64">
        <w:rPr>
          <w:rFonts w:ascii="Arial" w:hAnsi="Arial" w:cs="Arial"/>
          <w:b/>
          <w:sz w:val="28"/>
          <w:szCs w:val="28"/>
        </w:rPr>
        <w:t xml:space="preserve"> CMPS </w:t>
      </w:r>
      <w:r w:rsidRPr="00622B64">
        <w:rPr>
          <w:rFonts w:ascii="Arial" w:hAnsi="Arial" w:cs="Arial"/>
          <w:b/>
          <w:sz w:val="28"/>
          <w:szCs w:val="28"/>
        </w:rPr>
        <w:t xml:space="preserve">GRADUATE ADMISSION </w:t>
      </w:r>
      <w:r w:rsidR="00B307C4">
        <w:rPr>
          <w:rFonts w:ascii="Arial" w:hAnsi="Arial" w:cs="Arial"/>
          <w:b/>
          <w:sz w:val="28"/>
          <w:szCs w:val="28"/>
        </w:rPr>
        <w:t>APPLICATION</w:t>
      </w:r>
    </w:p>
    <w:p w:rsidR="00B253EC" w:rsidRPr="00622B64" w:rsidRDefault="00B253EC" w:rsidP="00726703">
      <w:pPr>
        <w:tabs>
          <w:tab w:val="right" w:pos="5760"/>
          <w:tab w:val="left" w:pos="648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82590" wp14:editId="1C95EFCA">
                <wp:simplePos x="0" y="0"/>
                <wp:positionH relativeFrom="column">
                  <wp:posOffset>5505450</wp:posOffset>
                </wp:positionH>
                <wp:positionV relativeFrom="paragraph">
                  <wp:posOffset>175895</wp:posOffset>
                </wp:positionV>
                <wp:extent cx="1581150" cy="0"/>
                <wp:effectExtent l="9525" t="6350" r="9525" b="12700"/>
                <wp:wrapNone/>
                <wp:docPr id="4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EA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433.5pt;margin-top:13.85pt;width:124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pR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"/>
            </w:pict>
          </mc:Fallback>
        </mc:AlternateContent>
      </w:r>
      <w:r w:rsidRPr="00622B6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CD021" wp14:editId="4F696139">
                <wp:simplePos x="0" y="0"/>
                <wp:positionH relativeFrom="column">
                  <wp:posOffset>508000</wp:posOffset>
                </wp:positionH>
                <wp:positionV relativeFrom="paragraph">
                  <wp:posOffset>175895</wp:posOffset>
                </wp:positionV>
                <wp:extent cx="2978150" cy="0"/>
                <wp:effectExtent l="12700" t="6350" r="9525" b="12700"/>
                <wp:wrapNone/>
                <wp:docPr id="4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77E4D" id="AutoShape 31" o:spid="_x0000_s1026" type="#_x0000_t32" style="position:absolute;margin-left:40pt;margin-top:13.85pt;width:234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DiIQ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"/>
            </w:pict>
          </mc:Fallback>
        </mc:AlternateContent>
      </w:r>
      <w:r w:rsidRPr="00622B64">
        <w:rPr>
          <w:rFonts w:ascii="Arial" w:hAnsi="Arial" w:cs="Arial"/>
          <w:b/>
          <w:sz w:val="24"/>
          <w:szCs w:val="24"/>
        </w:rPr>
        <w:t>Name</w:t>
      </w:r>
      <w:r w:rsidRPr="00622B64">
        <w:rPr>
          <w:rFonts w:ascii="Arial" w:hAnsi="Arial" w:cs="Arial"/>
          <w:sz w:val="24"/>
          <w:szCs w:val="24"/>
        </w:rPr>
        <w:t xml:space="preserve">:  </w:t>
      </w:r>
      <w:sdt>
        <w:sdtPr>
          <w:rPr>
            <w:rFonts w:ascii="Arial" w:hAnsi="Arial" w:cs="Arial"/>
            <w:sz w:val="24"/>
            <w:szCs w:val="24"/>
          </w:rPr>
          <w:id w:val="-38054626"/>
          <w:placeholder>
            <w:docPart w:val="5E7320B2494949F29D2043C1069E7D19"/>
          </w:placeholder>
          <w:showingPlcHdr/>
          <w:text/>
        </w:sdtPr>
        <w:sdtEndPr/>
        <w:sdtContent>
          <w:r w:rsidR="0039665C" w:rsidRPr="00713A90">
            <w:rPr>
              <w:rStyle w:val="PlaceholderText"/>
            </w:rPr>
            <w:t xml:space="preserve">Click here to enter </w:t>
          </w:r>
          <w:r w:rsidR="0039665C">
            <w:rPr>
              <w:rStyle w:val="PlaceholderText"/>
            </w:rPr>
            <w:t>your name</w:t>
          </w:r>
          <w:r w:rsidR="0039665C" w:rsidRPr="00713A90">
            <w:rPr>
              <w:rStyle w:val="PlaceholderText"/>
            </w:rPr>
            <w:t>.</w:t>
          </w:r>
        </w:sdtContent>
      </w:sdt>
      <w:r w:rsidRPr="00622B64">
        <w:rPr>
          <w:rFonts w:ascii="Arial" w:hAnsi="Arial" w:cs="Arial"/>
          <w:sz w:val="24"/>
          <w:szCs w:val="24"/>
        </w:rPr>
        <w:t xml:space="preserve">   </w:t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b/>
          <w:sz w:val="24"/>
          <w:szCs w:val="24"/>
        </w:rPr>
        <w:t>Telephone</w:t>
      </w:r>
      <w:r w:rsidRPr="00622B64">
        <w:rPr>
          <w:rFonts w:ascii="Arial" w:hAnsi="Arial" w:cs="Arial"/>
          <w:sz w:val="24"/>
          <w:szCs w:val="24"/>
        </w:rPr>
        <w:t xml:space="preserve"> </w:t>
      </w:r>
      <w:r w:rsidRPr="00622B64">
        <w:rPr>
          <w:rFonts w:ascii="Arial" w:hAnsi="Arial" w:cs="Arial"/>
          <w:b/>
          <w:sz w:val="24"/>
          <w:szCs w:val="24"/>
        </w:rPr>
        <w:t>Number</w:t>
      </w:r>
      <w:r w:rsidRPr="00622B64">
        <w:rPr>
          <w:rFonts w:ascii="Arial" w:hAnsi="Arial" w:cs="Arial"/>
          <w:sz w:val="24"/>
          <w:szCs w:val="24"/>
        </w:rPr>
        <w:t xml:space="preserve">:  </w:t>
      </w:r>
      <w:sdt>
        <w:sdtPr>
          <w:rPr>
            <w:rFonts w:ascii="Arial" w:hAnsi="Arial" w:cs="Arial"/>
            <w:sz w:val="24"/>
            <w:szCs w:val="24"/>
          </w:rPr>
          <w:id w:val="-1150054041"/>
          <w:placeholder>
            <w:docPart w:val="79241993273E4188B226248420FA46E9"/>
          </w:placeholder>
          <w:showingPlcHdr/>
          <w:text/>
        </w:sdtPr>
        <w:sdtEndPr/>
        <w:sdtContent>
          <w:r w:rsidR="0039665C">
            <w:rPr>
              <w:rStyle w:val="PlaceholderText"/>
            </w:rPr>
            <w:t>phone number</w:t>
          </w:r>
        </w:sdtContent>
      </w:sdt>
    </w:p>
    <w:p w:rsidR="00B253EC" w:rsidRPr="00622B64" w:rsidRDefault="001368B2" w:rsidP="00726703">
      <w:pPr>
        <w:tabs>
          <w:tab w:val="right" w:pos="5760"/>
          <w:tab w:val="left" w:pos="648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b/>
          <w:sz w:val="24"/>
          <w:szCs w:val="24"/>
        </w:rPr>
        <w:t>Email</w:t>
      </w:r>
      <w:r w:rsidRPr="00622B64">
        <w:rPr>
          <w:rFonts w:ascii="Arial" w:hAnsi="Arial" w:cs="Arial"/>
          <w:sz w:val="24"/>
          <w:szCs w:val="24"/>
        </w:rPr>
        <w:t xml:space="preserve">:   </w:t>
      </w:r>
      <w:sdt>
        <w:sdtPr>
          <w:rPr>
            <w:rFonts w:ascii="Arial" w:hAnsi="Arial" w:cs="Arial"/>
            <w:sz w:val="24"/>
            <w:szCs w:val="24"/>
          </w:rPr>
          <w:id w:val="1980098963"/>
          <w:placeholder>
            <w:docPart w:val="AE7C5B5B9EBA4D5B958B8C77C7D20B0A"/>
          </w:placeholder>
          <w:showingPlcHdr/>
          <w:text/>
        </w:sdtPr>
        <w:sdtEndPr/>
        <w:sdtContent>
          <w:r w:rsidR="0039665C">
            <w:rPr>
              <w:rStyle w:val="PlaceholderText"/>
            </w:rPr>
            <w:t>e-mail</w:t>
          </w:r>
        </w:sdtContent>
      </w:sdt>
      <w:r w:rsidR="00B253EC" w:rsidRPr="00622B6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39C61" wp14:editId="2352F275">
                <wp:simplePos x="0" y="0"/>
                <wp:positionH relativeFrom="column">
                  <wp:posOffset>5673725</wp:posOffset>
                </wp:positionH>
                <wp:positionV relativeFrom="paragraph">
                  <wp:posOffset>160020</wp:posOffset>
                </wp:positionV>
                <wp:extent cx="1412875" cy="635"/>
                <wp:effectExtent l="6350" t="5715" r="9525" b="12700"/>
                <wp:wrapNone/>
                <wp:docPr id="4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15433" id="AutoShape 36" o:spid="_x0000_s1026" type="#_x0000_t32" style="position:absolute;margin-left:446.75pt;margin-top:12.6pt;width:111.2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BlIg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"/>
            </w:pict>
          </mc:Fallback>
        </mc:AlternateContent>
      </w:r>
      <w:r w:rsidR="00B253EC" w:rsidRPr="00622B6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C3557" wp14:editId="7B072557">
                <wp:simplePos x="0" y="0"/>
                <wp:positionH relativeFrom="column">
                  <wp:posOffset>609600</wp:posOffset>
                </wp:positionH>
                <wp:positionV relativeFrom="paragraph">
                  <wp:posOffset>160655</wp:posOffset>
                </wp:positionV>
                <wp:extent cx="2876550" cy="0"/>
                <wp:effectExtent l="9525" t="6350" r="9525" b="12700"/>
                <wp:wrapNone/>
                <wp:docPr id="4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FC765" id="AutoShape 32" o:spid="_x0000_s1026" type="#_x0000_t32" style="position:absolute;margin-left:48pt;margin-top:12.65pt;width:22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NU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"/>
            </w:pict>
          </mc:Fallback>
        </mc:AlternateContent>
      </w:r>
      <w:r w:rsidR="00B253EC" w:rsidRPr="00622B64">
        <w:rPr>
          <w:rFonts w:ascii="Arial" w:hAnsi="Arial" w:cs="Arial"/>
          <w:sz w:val="24"/>
          <w:szCs w:val="24"/>
        </w:rPr>
        <w:tab/>
      </w:r>
      <w:r w:rsidR="00B253EC" w:rsidRPr="00622B64">
        <w:rPr>
          <w:rFonts w:ascii="Arial" w:hAnsi="Arial" w:cs="Arial"/>
          <w:sz w:val="24"/>
          <w:szCs w:val="24"/>
        </w:rPr>
        <w:tab/>
      </w:r>
      <w:r w:rsidR="00B253EC" w:rsidRPr="00622B64">
        <w:rPr>
          <w:rFonts w:ascii="Arial" w:hAnsi="Arial" w:cs="Arial"/>
          <w:b/>
          <w:sz w:val="24"/>
          <w:szCs w:val="24"/>
        </w:rPr>
        <w:t>Mustang’s ID Number</w:t>
      </w:r>
      <w:r w:rsidR="00B253EC" w:rsidRPr="00622B6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731665217"/>
          <w:placeholder>
            <w:docPart w:val="A4C9017CC6E646DBAAA9E50610048E91"/>
          </w:placeholder>
          <w:showingPlcHdr/>
          <w:text/>
        </w:sdtPr>
        <w:sdtEndPr/>
        <w:sdtContent>
          <w:r w:rsidR="0039665C">
            <w:rPr>
              <w:rStyle w:val="PlaceholderText"/>
            </w:rPr>
            <w:t>Mustang id</w:t>
          </w:r>
        </w:sdtContent>
      </w:sdt>
      <w:r w:rsidR="00B253EC" w:rsidRPr="00622B64">
        <w:rPr>
          <w:rFonts w:ascii="Arial" w:hAnsi="Arial" w:cs="Arial"/>
          <w:sz w:val="24"/>
          <w:szCs w:val="24"/>
        </w:rPr>
        <w:t xml:space="preserve"> </w:t>
      </w:r>
      <w:r w:rsidR="00B253EC" w:rsidRPr="00622B64">
        <w:rPr>
          <w:rFonts w:ascii="Arial" w:hAnsi="Arial" w:cs="Arial"/>
          <w:sz w:val="24"/>
          <w:szCs w:val="24"/>
        </w:rPr>
        <w:tab/>
      </w:r>
    </w:p>
    <w:p w:rsidR="00B253EC" w:rsidRPr="00622B64" w:rsidRDefault="00B253EC" w:rsidP="00726703">
      <w:pPr>
        <w:tabs>
          <w:tab w:val="right" w:pos="5760"/>
          <w:tab w:val="left" w:pos="648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2B64">
        <w:rPr>
          <w:rFonts w:ascii="Arial" w:hAnsi="Arial" w:cs="Arial"/>
          <w:b/>
          <w:sz w:val="24"/>
          <w:szCs w:val="24"/>
        </w:rPr>
        <w:t>Application Semester</w:t>
      </w:r>
      <w:r w:rsidRPr="00622B6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1025835309"/>
          <w:placeholder>
            <w:docPart w:val="E9613F2223DA4C33A7B659C8A79A975B"/>
          </w:placeholder>
          <w:showingPlcHdr/>
          <w:text/>
        </w:sdtPr>
        <w:sdtEndPr/>
        <w:sdtContent>
          <w:r w:rsidR="0039665C">
            <w:rPr>
              <w:rStyle w:val="PlaceholderText"/>
            </w:rPr>
            <w:t>Starting semester</w:t>
          </w:r>
        </w:sdtContent>
      </w:sdt>
    </w:p>
    <w:p w:rsidR="00B253EC" w:rsidRPr="00622B64" w:rsidRDefault="001368B2" w:rsidP="00726703">
      <w:pPr>
        <w:tabs>
          <w:tab w:val="right" w:pos="5760"/>
          <w:tab w:val="left" w:pos="64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C2DD4" wp14:editId="1696E7F9">
                <wp:simplePos x="0" y="0"/>
                <wp:positionH relativeFrom="column">
                  <wp:posOffset>1581150</wp:posOffset>
                </wp:positionH>
                <wp:positionV relativeFrom="paragraph">
                  <wp:posOffset>24764</wp:posOffset>
                </wp:positionV>
                <wp:extent cx="1543050" cy="9525"/>
                <wp:effectExtent l="0" t="0" r="19050" b="28575"/>
                <wp:wrapNone/>
                <wp:docPr id="3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F769" id="AutoShape 50" o:spid="_x0000_s1026" type="#_x0000_t32" style="position:absolute;margin-left:124.5pt;margin-top:1.95pt;width:121.5pt;height: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"/>
            </w:pict>
          </mc:Fallback>
        </mc:AlternateContent>
      </w:r>
    </w:p>
    <w:p w:rsidR="00B253EC" w:rsidRPr="00622B64" w:rsidRDefault="00B253EC" w:rsidP="007267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sz w:val="24"/>
          <w:szCs w:val="24"/>
        </w:rPr>
        <w:t>********************************************************************************************</w:t>
      </w:r>
      <w:r w:rsidR="00B307C4" w:rsidRPr="00622B64">
        <w:rPr>
          <w:rFonts w:ascii="Arial" w:hAnsi="Arial" w:cs="Arial"/>
          <w:sz w:val="24"/>
          <w:szCs w:val="24"/>
        </w:rPr>
        <w:t>********************</w:t>
      </w:r>
      <w:r w:rsidR="00B307C4">
        <w:rPr>
          <w:rFonts w:ascii="Arial" w:hAnsi="Arial" w:cs="Arial"/>
          <w:sz w:val="24"/>
          <w:szCs w:val="24"/>
        </w:rPr>
        <w:t>*******</w:t>
      </w:r>
    </w:p>
    <w:p w:rsidR="00B307C4" w:rsidRDefault="00B307C4" w:rsidP="00B307C4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APPLICATION DEADLINES</w:t>
      </w:r>
      <w:r>
        <w:rPr>
          <w:rFonts w:ascii="Arial" w:hAnsi="Arial" w:cs="Arial"/>
          <w:b/>
          <w:sz w:val="24"/>
          <w:szCs w:val="24"/>
        </w:rPr>
        <w:tab/>
      </w:r>
      <w:r>
        <w:t xml:space="preserve">Summer and Fall Terms – May 15 (before Senior Year) </w:t>
      </w:r>
    </w:p>
    <w:p w:rsidR="00B307C4" w:rsidRDefault="00B307C4" w:rsidP="00B307C4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</w:rPr>
      </w:pPr>
      <w:r>
        <w:t xml:space="preserve">Spring Term – December 15 </w:t>
      </w:r>
      <w:r>
        <w:tab/>
        <w:t xml:space="preserve">   (Fall before Senior Year)</w:t>
      </w:r>
    </w:p>
    <w:p w:rsidR="00B307C4" w:rsidRDefault="00B307C4" w:rsidP="007267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sz w:val="24"/>
          <w:szCs w:val="24"/>
        </w:rPr>
        <w:t>****************************************************************************************************</w:t>
      </w:r>
      <w:r>
        <w:rPr>
          <w:rFonts w:ascii="Arial" w:hAnsi="Arial" w:cs="Arial"/>
          <w:sz w:val="24"/>
          <w:szCs w:val="24"/>
        </w:rPr>
        <w:t>*******************</w:t>
      </w:r>
    </w:p>
    <w:p w:rsidR="00B307C4" w:rsidRPr="00622B64" w:rsidRDefault="00B307C4" w:rsidP="00726703">
      <w:pPr>
        <w:spacing w:after="0" w:line="240" w:lineRule="auto"/>
        <w:rPr>
          <w:rFonts w:ascii="Arial" w:hAnsi="Arial" w:cs="Arial"/>
          <w:sz w:val="24"/>
          <w:szCs w:val="24"/>
        </w:rPr>
        <w:sectPr w:rsidR="00B307C4" w:rsidRPr="00622B64" w:rsidSect="00B253EC">
          <w:pgSz w:w="12240" w:h="15840"/>
          <w:pgMar w:top="720" w:right="360" w:bottom="720" w:left="720" w:header="720" w:footer="720" w:gutter="0"/>
          <w:pgNumType w:start="1"/>
          <w:cols w:space="720"/>
          <w:docGrid w:linePitch="360"/>
        </w:sectPr>
      </w:pPr>
    </w:p>
    <w:p w:rsidR="00B253EC" w:rsidRPr="00622B64" w:rsidRDefault="00B253EC" w:rsidP="0072670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2B64">
        <w:rPr>
          <w:rFonts w:ascii="Arial" w:hAnsi="Arial" w:cs="Arial"/>
          <w:b/>
          <w:sz w:val="24"/>
          <w:szCs w:val="24"/>
        </w:rPr>
        <w:t>ADMISSION REQUIREMENTS</w:t>
      </w:r>
    </w:p>
    <w:p w:rsidR="001368B2" w:rsidRPr="00622B64" w:rsidRDefault="001368B2" w:rsidP="0072670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68B2" w:rsidRPr="00622B64" w:rsidRDefault="001368B2" w:rsidP="001368B2">
      <w:pPr>
        <w:pStyle w:val="Default"/>
        <w:rPr>
          <w:rFonts w:ascii="Arial" w:hAnsi="Arial" w:cs="Arial"/>
        </w:rPr>
        <w:sectPr w:rsidR="001368B2" w:rsidRPr="00622B64" w:rsidSect="0084154E">
          <w:type w:val="continuous"/>
          <w:pgSz w:w="12240" w:h="15840"/>
          <w:pgMar w:top="720" w:right="540" w:bottom="540" w:left="720" w:header="720" w:footer="720" w:gutter="0"/>
          <w:cols w:num="2" w:space="180"/>
          <w:docGrid w:linePitch="360"/>
        </w:sectPr>
      </w:pPr>
    </w:p>
    <w:p w:rsidR="001368B2" w:rsidRPr="00622B64" w:rsidRDefault="001368B2" w:rsidP="001368B2">
      <w:pPr>
        <w:pStyle w:val="Default"/>
        <w:rPr>
          <w:rFonts w:ascii="Arial" w:hAnsi="Arial" w:cs="Arial"/>
        </w:rPr>
      </w:pPr>
    </w:p>
    <w:p w:rsidR="00622B64" w:rsidRPr="00622B64" w:rsidRDefault="00622B64" w:rsidP="00B307C4">
      <w:pPr>
        <w:spacing w:after="0"/>
        <w:rPr>
          <w:rFonts w:ascii="Arial" w:hAnsi="Arial" w:cs="Arial"/>
        </w:rPr>
      </w:pPr>
      <w:r w:rsidRPr="00622B64">
        <w:rPr>
          <w:rFonts w:ascii="Arial" w:hAnsi="Arial" w:cs="Arial"/>
        </w:rPr>
        <w:t>At Midwestern State University.</w:t>
      </w:r>
    </w:p>
    <w:p w:rsidR="00622B64" w:rsidRPr="00622B64" w:rsidRDefault="00E77D3D" w:rsidP="00B307C4">
      <w:pPr>
        <w:spacing w:after="0"/>
        <w:rPr>
          <w:rFonts w:ascii="Arial" w:hAnsi="Arial" w:cs="Arial"/>
          <w:color w:val="000000"/>
          <w:sz w:val="24"/>
          <w:szCs w:val="24"/>
        </w:rPr>
      </w:pPr>
      <w:sdt>
        <w:sdtPr>
          <w:rPr>
            <w:rFonts w:ascii="Arial" w:hAnsi="Arial" w:cs="Arial"/>
          </w:rPr>
          <w:id w:val="1042714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B64">
            <w:rPr>
              <w:rFonts w:ascii="MS Gothic" w:eastAsia="MS Gothic" w:hAnsi="MS Gothic" w:cs="Arial" w:hint="eastAsia"/>
            </w:rPr>
            <w:t>☐</w:t>
          </w:r>
        </w:sdtContent>
      </w:sdt>
      <w:r w:rsidR="00622B64" w:rsidRPr="00622B64">
        <w:rPr>
          <w:rFonts w:ascii="Arial" w:hAnsi="Arial" w:cs="Arial"/>
        </w:rPr>
        <w:t xml:space="preserve"> C</w:t>
      </w:r>
      <w:r w:rsidR="001368B2" w:rsidRPr="00622B64">
        <w:rPr>
          <w:rFonts w:ascii="Arial" w:hAnsi="Arial" w:cs="Arial"/>
        </w:rPr>
        <w:t xml:space="preserve">ompleted at least 15 semester credit hours </w:t>
      </w:r>
    </w:p>
    <w:p w:rsidR="00622B64" w:rsidRPr="00622B64" w:rsidRDefault="00E77D3D" w:rsidP="00B307C4">
      <w:pPr>
        <w:spacing w:after="0"/>
        <w:rPr>
          <w:rFonts w:ascii="Arial" w:hAnsi="Arial" w:cs="Arial"/>
          <w:color w:val="000000"/>
          <w:sz w:val="24"/>
          <w:szCs w:val="24"/>
        </w:rPr>
      </w:pPr>
      <w:sdt>
        <w:sdtPr>
          <w:rPr>
            <w:rFonts w:ascii="Arial" w:hAnsi="Arial" w:cs="Arial"/>
            <w:color w:val="000000"/>
            <w:sz w:val="24"/>
            <w:szCs w:val="24"/>
          </w:rPr>
          <w:id w:val="422927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B64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="00622B64" w:rsidRPr="00622B64">
        <w:rPr>
          <w:rFonts w:ascii="Arial" w:hAnsi="Arial" w:cs="Arial"/>
          <w:color w:val="000000"/>
          <w:sz w:val="24"/>
          <w:szCs w:val="24"/>
        </w:rPr>
        <w:t xml:space="preserve"> Repeated no more than 3 courses</w:t>
      </w:r>
    </w:p>
    <w:p w:rsidR="00622B64" w:rsidRPr="00622B64" w:rsidRDefault="00E77D3D" w:rsidP="00B307C4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03136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B64">
            <w:rPr>
              <w:rFonts w:ascii="MS Gothic" w:eastAsia="MS Gothic" w:hAnsi="MS Gothic" w:cs="Arial" w:hint="eastAsia"/>
            </w:rPr>
            <w:t>☐</w:t>
          </w:r>
        </w:sdtContent>
      </w:sdt>
      <w:r w:rsidR="00622B64" w:rsidRPr="00622B64">
        <w:rPr>
          <w:rFonts w:ascii="Arial" w:hAnsi="Arial" w:cs="Arial"/>
        </w:rPr>
        <w:t xml:space="preserve"> Has repeated no course more than once</w:t>
      </w:r>
    </w:p>
    <w:p w:rsidR="00622B64" w:rsidRPr="00622B64" w:rsidRDefault="00E77D3D" w:rsidP="00B307C4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92293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B64">
            <w:rPr>
              <w:rFonts w:ascii="MS Gothic" w:eastAsia="MS Gothic" w:hAnsi="MS Gothic" w:cs="Arial" w:hint="eastAsia"/>
            </w:rPr>
            <w:t>☐</w:t>
          </w:r>
        </w:sdtContent>
      </w:sdt>
      <w:r w:rsidR="00622B64" w:rsidRPr="00622B64">
        <w:rPr>
          <w:rFonts w:ascii="Arial" w:hAnsi="Arial" w:cs="Arial"/>
        </w:rPr>
        <w:t xml:space="preserve"> Overall GPA for all college courses (including transfer courses) of at least 3.0</w:t>
      </w:r>
    </w:p>
    <w:p w:rsidR="00622B64" w:rsidRPr="00622B64" w:rsidRDefault="00622B64" w:rsidP="00622B64">
      <w:pPr>
        <w:spacing w:after="0" w:line="240" w:lineRule="auto"/>
        <w:rPr>
          <w:rFonts w:ascii="Arial" w:hAnsi="Arial" w:cs="Arial"/>
        </w:rPr>
      </w:pPr>
      <w:r w:rsidRPr="00622B64">
        <w:rPr>
          <w:rFonts w:ascii="Arial" w:hAnsi="Arial" w:cs="Arial"/>
        </w:rPr>
        <w:t>Completed at least six of the following benchmark courses corresponding to the student's major (including CMPS 3013), with an average six course GPA of at least 3.33</w:t>
      </w:r>
    </w:p>
    <w:p w:rsidR="00622B64" w:rsidRPr="00622B64" w:rsidRDefault="00622B64" w:rsidP="00622B64">
      <w:pPr>
        <w:pStyle w:val="Defaul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20"/>
      </w:tblGrid>
      <w:tr w:rsidR="00622B64" w:rsidRPr="00622B64" w:rsidTr="00C37972">
        <w:trPr>
          <w:trHeight w:val="368"/>
        </w:trPr>
        <w:tc>
          <w:tcPr>
            <w:tcW w:w="7375" w:type="dxa"/>
            <w:vAlign w:val="center"/>
          </w:tcPr>
          <w:p w:rsidR="00622B64" w:rsidRPr="00622B64" w:rsidRDefault="00622B64" w:rsidP="00622B64">
            <w:pPr>
              <w:pStyle w:val="Defaul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22B64">
              <w:rPr>
                <w:rFonts w:ascii="Arial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1620" w:type="dxa"/>
            <w:vAlign w:val="center"/>
          </w:tcPr>
          <w:p w:rsidR="00622B64" w:rsidRPr="00622B64" w:rsidRDefault="00622B64" w:rsidP="00622B64">
            <w:pPr>
              <w:pStyle w:val="Defaul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22B64">
              <w:rPr>
                <w:rFonts w:ascii="Arial" w:hAnsi="Arial" w:cs="Arial"/>
                <w:b/>
                <w:sz w:val="22"/>
                <w:szCs w:val="22"/>
              </w:rPr>
              <w:t>GRADE</w:t>
            </w:r>
          </w:p>
        </w:tc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2433 Discrete Structures and Analysis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53471523"/>
            <w:placeholder>
              <w:docPart w:val="A7366D173DF242F6B5AF70A57D0148A5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B307C4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>CMPS 3013 Advanced Structures and Algorithms (</w:t>
            </w:r>
            <w:r w:rsidRPr="00622B6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must be included)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84936832"/>
            <w:placeholder>
              <w:docPart w:val="9BBDB372A417472A9ED7539CCE91EDB1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C37972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3023 Logic Design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67081973"/>
            <w:placeholder>
              <w:docPart w:val="698DBD7CDD6247629F74C622364BDBF1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C37972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3233 Theory of Computation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856931978"/>
            <w:placeholder>
              <w:docPart w:val="43025A91B3AE4987B6ED0C636423530A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761866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4143 Topics in Contemporary Programming Languages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633608213"/>
            <w:placeholder>
              <w:docPart w:val="0C83B2A5328D4EB38E2F2F7D4F681505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761866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4433 Computer Communications and Networks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15407553"/>
            <w:placeholder>
              <w:docPart w:val="D25C8E6B2DA84F1192CB093A37DCC1A5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761866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4443 Topics in Platform-Based Development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486272871"/>
            <w:placeholder>
              <w:docPart w:val="858AD08C1EFF4553868FF611B1A0DBDB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761866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22B64">
              <w:rPr>
                <w:rFonts w:ascii="Arial" w:hAnsi="Arial" w:cs="Arial"/>
                <w:sz w:val="22"/>
                <w:szCs w:val="22"/>
              </w:rPr>
              <w:t xml:space="preserve">CMPS 4453 Computer Architecture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79935666"/>
            <w:placeholder>
              <w:docPart w:val="377D5CFF512447ABA01A029520A3DE9C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761866">
                <w:pPr>
                  <w:pStyle w:val="Defaul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  <w:tr w:rsidR="00622B64" w:rsidRPr="00622B64" w:rsidTr="00C37972">
        <w:tc>
          <w:tcPr>
            <w:tcW w:w="7375" w:type="dxa"/>
          </w:tcPr>
          <w:p w:rsidR="00622B64" w:rsidRPr="00622B64" w:rsidRDefault="00622B64" w:rsidP="00761866">
            <w:pPr>
              <w:rPr>
                <w:rFonts w:ascii="Arial" w:hAnsi="Arial" w:cs="Arial"/>
              </w:rPr>
            </w:pPr>
            <w:r w:rsidRPr="00622B64">
              <w:rPr>
                <w:rFonts w:ascii="Arial" w:hAnsi="Arial" w:cs="Arial"/>
              </w:rPr>
              <w:t>CMPS 4663 Topics in Computer and Networking Security</w:t>
            </w:r>
          </w:p>
        </w:tc>
        <w:sdt>
          <w:sdtPr>
            <w:rPr>
              <w:rFonts w:ascii="Arial" w:hAnsi="Arial" w:cs="Arial"/>
            </w:rPr>
            <w:id w:val="1994520116"/>
            <w:placeholder>
              <w:docPart w:val="3B012637F7CE4B748CD437F4C0755382"/>
            </w:placeholder>
            <w:showingPlcHdr/>
            <w:dropDownList>
              <w:listItem w:displayText="None" w:value="None"/>
              <w:listItem w:displayText="A" w:value="A"/>
              <w:listItem w:displayText="B" w:value="B"/>
              <w:listItem w:displayText="C" w:value="C"/>
              <w:listItem w:displayText="D" w:value="D"/>
              <w:listItem w:displayText="F" w:value="F"/>
              <w:listItem w:displayText="other" w:value="other"/>
            </w:dropDownList>
          </w:sdtPr>
          <w:sdtEndPr/>
          <w:sdtContent>
            <w:tc>
              <w:tcPr>
                <w:tcW w:w="1620" w:type="dxa"/>
              </w:tcPr>
              <w:p w:rsidR="00622B64" w:rsidRPr="00622B64" w:rsidRDefault="00B307C4" w:rsidP="00C37972">
                <w:pPr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Enter grade</w:t>
                </w:r>
              </w:p>
            </w:tc>
          </w:sdtContent>
        </w:sdt>
      </w:tr>
    </w:tbl>
    <w:p w:rsidR="001368B2" w:rsidRPr="00622B64" w:rsidRDefault="001368B2" w:rsidP="001368B2">
      <w:pPr>
        <w:spacing w:after="0" w:line="240" w:lineRule="auto"/>
        <w:rPr>
          <w:rFonts w:ascii="Arial" w:hAnsi="Arial" w:cs="Arial"/>
        </w:rPr>
      </w:pPr>
    </w:p>
    <w:p w:rsidR="00B253EC" w:rsidRPr="00622B64" w:rsidRDefault="00B253EC" w:rsidP="00B307C4">
      <w:pPr>
        <w:spacing w:after="0" w:line="240" w:lineRule="auto"/>
        <w:ind w:right="-405"/>
        <w:rPr>
          <w:rFonts w:ascii="Arial" w:hAnsi="Arial" w:cs="Arial"/>
          <w:sz w:val="24"/>
          <w:szCs w:val="24"/>
        </w:rPr>
        <w:sectPr w:rsidR="00B253EC" w:rsidRPr="00622B64" w:rsidSect="001368B2">
          <w:type w:val="continuous"/>
          <w:pgSz w:w="12240" w:h="15840"/>
          <w:pgMar w:top="720" w:right="540" w:bottom="540" w:left="720" w:header="720" w:footer="720" w:gutter="0"/>
          <w:cols w:space="180"/>
          <w:docGrid w:linePitch="360"/>
        </w:sectPr>
      </w:pP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</w:r>
    </w:p>
    <w:p w:rsidR="00B253EC" w:rsidRPr="00622B64" w:rsidRDefault="00B253EC" w:rsidP="007267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sz w:val="24"/>
          <w:szCs w:val="24"/>
        </w:rPr>
        <w:t>*********************************************************************************************</w:t>
      </w:r>
      <w:r w:rsidR="00B307C4" w:rsidRPr="00622B64">
        <w:rPr>
          <w:rFonts w:ascii="Arial" w:hAnsi="Arial" w:cs="Arial"/>
          <w:sz w:val="24"/>
          <w:szCs w:val="24"/>
        </w:rPr>
        <w:t>********************</w:t>
      </w:r>
      <w:r w:rsidR="00B307C4">
        <w:rPr>
          <w:rFonts w:ascii="Arial" w:hAnsi="Arial" w:cs="Arial"/>
          <w:sz w:val="24"/>
          <w:szCs w:val="24"/>
        </w:rPr>
        <w:t>******</w:t>
      </w:r>
    </w:p>
    <w:p w:rsidR="00B253EC" w:rsidRDefault="00B253EC" w:rsidP="0072670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2B64">
        <w:rPr>
          <w:rFonts w:ascii="Arial" w:hAnsi="Arial" w:cs="Arial"/>
          <w:b/>
          <w:sz w:val="24"/>
          <w:szCs w:val="24"/>
        </w:rPr>
        <w:t>REVIEW OF ADMISSION STATUS</w:t>
      </w:r>
    </w:p>
    <w:p w:rsidR="00B307C4" w:rsidRDefault="00B307C4" w:rsidP="0072670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1866" w:rsidRDefault="00B307C4" w:rsidP="0076186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Current overall GPA:</w:t>
      </w:r>
      <w:r w:rsidR="0076186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-614131060"/>
          <w:placeholder>
            <w:docPart w:val="BFB8CF4BAFDC4B7E8F072D96012AFECC"/>
          </w:placeholder>
          <w:showingPlcHdr/>
          <w:text/>
        </w:sdtPr>
        <w:sdtEndPr/>
        <w:sdtContent>
          <w:r w:rsidR="00761866">
            <w:rPr>
              <w:rStyle w:val="PlaceholderText"/>
            </w:rPr>
            <w:t>Overall GPA</w:t>
          </w:r>
        </w:sdtContent>
      </w:sdt>
      <w:r w:rsidR="0076186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CMPS GPA:</w:t>
      </w:r>
      <w:r w:rsidR="00761866" w:rsidRPr="0076186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35034275"/>
          <w:placeholder>
            <w:docPart w:val="03CC73270B39455DBA5A5F53657B6023"/>
          </w:placeholder>
          <w:showingPlcHdr/>
          <w:text/>
        </w:sdtPr>
        <w:sdtEndPr/>
        <w:sdtContent>
          <w:r w:rsidR="00761866">
            <w:rPr>
              <w:rStyle w:val="PlaceholderText"/>
            </w:rPr>
            <w:t>Overall GPA</w:t>
          </w:r>
        </w:sdtContent>
      </w:sdt>
      <w:r w:rsidR="00761866">
        <w:rPr>
          <w:rFonts w:ascii="Arial" w:hAnsi="Arial" w:cs="Arial"/>
          <w:b/>
          <w:sz w:val="24"/>
          <w:szCs w:val="24"/>
        </w:rPr>
        <w:tab/>
      </w:r>
    </w:p>
    <w:p w:rsidR="00761866" w:rsidRDefault="00761866" w:rsidP="00761866">
      <w:pPr>
        <w:spacing w:after="0"/>
        <w:rPr>
          <w:rFonts w:ascii="Arial" w:hAnsi="Arial" w:cs="Arial"/>
          <w:sz w:val="24"/>
          <w:szCs w:val="24"/>
        </w:rPr>
        <w:sectPr w:rsidR="00761866" w:rsidSect="0084154E">
          <w:type w:val="continuous"/>
          <w:pgSz w:w="12240" w:h="15840"/>
          <w:pgMar w:top="720" w:right="360" w:bottom="540" w:left="720" w:header="720" w:footer="720" w:gutter="0"/>
          <w:cols w:space="63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 xml:space="preserve">CMPS Benchmark Courses GPA: </w:t>
      </w:r>
      <w:sdt>
        <w:sdtPr>
          <w:rPr>
            <w:rFonts w:ascii="Arial" w:hAnsi="Arial" w:cs="Arial"/>
            <w:b/>
            <w:sz w:val="24"/>
            <w:szCs w:val="24"/>
          </w:rPr>
          <w:id w:val="1919445588"/>
          <w:placeholder>
            <w:docPart w:val="873FB5BC8201486C9CEE77F7CD5511D8"/>
          </w:placeholder>
          <w:showingPlcHdr/>
          <w:text/>
        </w:sdtPr>
        <w:sdtEndPr/>
        <w:sdtContent>
          <w:r>
            <w:rPr>
              <w:rStyle w:val="PlaceholderText"/>
            </w:rPr>
            <w:t>Overall GPA</w:t>
          </w:r>
        </w:sdtContent>
      </w:sdt>
      <w:r>
        <w:rPr>
          <w:rFonts w:ascii="Arial" w:hAnsi="Arial" w:cs="Arial"/>
          <w:b/>
          <w:sz w:val="24"/>
          <w:szCs w:val="24"/>
        </w:rPr>
        <w:tab/>
      </w:r>
    </w:p>
    <w:p w:rsidR="00B253EC" w:rsidRPr="00622B64" w:rsidRDefault="00B253EC" w:rsidP="0072670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253EC" w:rsidRPr="00622B64" w:rsidRDefault="00B253EC" w:rsidP="00726703">
      <w:pPr>
        <w:spacing w:after="0" w:line="240" w:lineRule="auto"/>
        <w:rPr>
          <w:rFonts w:ascii="Arial" w:hAnsi="Arial" w:cs="Arial"/>
          <w:sz w:val="24"/>
          <w:szCs w:val="24"/>
        </w:rPr>
        <w:sectPr w:rsidR="00B253EC" w:rsidRPr="00622B64" w:rsidSect="00761866">
          <w:type w:val="continuous"/>
          <w:pgSz w:w="12240" w:h="15840"/>
          <w:pgMar w:top="720" w:right="360" w:bottom="540" w:left="720" w:header="720" w:footer="720" w:gutter="0"/>
          <w:cols w:space="630"/>
          <w:docGrid w:linePitch="360"/>
        </w:sectPr>
      </w:pPr>
    </w:p>
    <w:p w:rsidR="00B253EC" w:rsidRDefault="001368B2" w:rsidP="007267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sz w:val="24"/>
          <w:szCs w:val="24"/>
        </w:rPr>
        <w:fldChar w:fldCharType="begin">
          <w:ffData>
            <w:name w:val="Check6"/>
            <w:enabled/>
            <w:calcOnExit/>
            <w:checkBox>
              <w:sizeAuto/>
              <w:default w:val="0"/>
            </w:checkBox>
          </w:ffData>
        </w:fldChar>
      </w:r>
      <w:bookmarkStart w:id="0" w:name="Check6"/>
      <w:r w:rsidRPr="00622B64">
        <w:rPr>
          <w:rFonts w:ascii="Arial" w:hAnsi="Arial" w:cs="Arial"/>
          <w:sz w:val="24"/>
          <w:szCs w:val="24"/>
        </w:rPr>
        <w:instrText xml:space="preserve"> FORMCHECKBOX </w:instrText>
      </w:r>
      <w:r w:rsidR="00E77D3D">
        <w:rPr>
          <w:rFonts w:ascii="Arial" w:hAnsi="Arial" w:cs="Arial"/>
          <w:sz w:val="24"/>
          <w:szCs w:val="24"/>
        </w:rPr>
      </w:r>
      <w:r w:rsidR="00E77D3D">
        <w:rPr>
          <w:rFonts w:ascii="Arial" w:hAnsi="Arial" w:cs="Arial"/>
          <w:sz w:val="24"/>
          <w:szCs w:val="24"/>
        </w:rPr>
        <w:fldChar w:fldCharType="separate"/>
      </w:r>
      <w:r w:rsidRPr="00622B64">
        <w:rPr>
          <w:rFonts w:ascii="Arial" w:hAnsi="Arial" w:cs="Arial"/>
          <w:sz w:val="24"/>
          <w:szCs w:val="24"/>
        </w:rPr>
        <w:fldChar w:fldCharType="end"/>
      </w:r>
      <w:bookmarkEnd w:id="0"/>
      <w:r w:rsidR="00B253EC" w:rsidRPr="00622B64">
        <w:rPr>
          <w:rFonts w:ascii="Arial" w:hAnsi="Arial" w:cs="Arial"/>
          <w:sz w:val="24"/>
          <w:szCs w:val="24"/>
        </w:rPr>
        <w:t xml:space="preserve"> </w:t>
      </w:r>
      <w:r w:rsidR="00B253EC" w:rsidRPr="00622B64">
        <w:rPr>
          <w:rFonts w:ascii="Arial" w:hAnsi="Arial" w:cs="Arial"/>
          <w:sz w:val="24"/>
          <w:szCs w:val="24"/>
        </w:rPr>
        <w:tab/>
        <w:t xml:space="preserve">Admitted to </w:t>
      </w:r>
      <w:r w:rsidR="00761866">
        <w:rPr>
          <w:rFonts w:ascii="Arial" w:hAnsi="Arial" w:cs="Arial"/>
          <w:sz w:val="24"/>
          <w:szCs w:val="24"/>
        </w:rPr>
        <w:t>accelerated</w:t>
      </w:r>
      <w:r w:rsidR="00B253EC" w:rsidRPr="00622B64">
        <w:rPr>
          <w:rFonts w:ascii="Arial" w:hAnsi="Arial" w:cs="Arial"/>
          <w:sz w:val="24"/>
          <w:szCs w:val="24"/>
        </w:rPr>
        <w:t xml:space="preserve"> program</w:t>
      </w:r>
    </w:p>
    <w:p w:rsidR="00761866" w:rsidRDefault="00761866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2A" w:rsidRDefault="00C45D2A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D2A" w:rsidRDefault="00C45D2A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267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622B64">
        <w:rPr>
          <w:rFonts w:ascii="Arial" w:hAnsi="Arial" w:cs="Arial"/>
          <w:sz w:val="24"/>
          <w:szCs w:val="24"/>
        </w:rPr>
        <w:instrText xml:space="preserve"> FORMCHECKBOX </w:instrText>
      </w:r>
      <w:r w:rsidR="00E77D3D">
        <w:rPr>
          <w:rFonts w:ascii="Arial" w:hAnsi="Arial" w:cs="Arial"/>
          <w:sz w:val="24"/>
          <w:szCs w:val="24"/>
        </w:rPr>
      </w:r>
      <w:r w:rsidR="00E77D3D">
        <w:rPr>
          <w:rFonts w:ascii="Arial" w:hAnsi="Arial" w:cs="Arial"/>
          <w:sz w:val="24"/>
          <w:szCs w:val="24"/>
        </w:rPr>
        <w:fldChar w:fldCharType="separate"/>
      </w:r>
      <w:r w:rsidRPr="00622B64">
        <w:rPr>
          <w:rFonts w:ascii="Arial" w:hAnsi="Arial" w:cs="Arial"/>
          <w:sz w:val="24"/>
          <w:szCs w:val="24"/>
        </w:rPr>
        <w:fldChar w:fldCharType="end"/>
      </w:r>
      <w:r w:rsidRPr="00622B64">
        <w:rPr>
          <w:rFonts w:ascii="Arial" w:hAnsi="Arial" w:cs="Arial"/>
          <w:sz w:val="24"/>
          <w:szCs w:val="24"/>
        </w:rPr>
        <w:tab/>
        <w:t>Not admitted to degree program</w:t>
      </w:r>
    </w:p>
    <w:p w:rsidR="00C45D2A" w:rsidRPr="00622B64" w:rsidRDefault="00C45D2A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53EC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366E8" wp14:editId="001FA994">
                <wp:simplePos x="0" y="0"/>
                <wp:positionH relativeFrom="column">
                  <wp:posOffset>473075</wp:posOffset>
                </wp:positionH>
                <wp:positionV relativeFrom="paragraph">
                  <wp:posOffset>844550</wp:posOffset>
                </wp:positionV>
                <wp:extent cx="2927350" cy="635"/>
                <wp:effectExtent l="6350" t="5715" r="9525" b="12700"/>
                <wp:wrapNone/>
                <wp:docPr id="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B098" id="AutoShape 44" o:spid="_x0000_s1026" type="#_x0000_t32" style="position:absolute;margin-left:37.25pt;margin-top:66.5pt;width:230.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8+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"/>
            </w:pict>
          </mc:Fallback>
        </mc:AlternateContent>
      </w: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93754" wp14:editId="318C83EF">
                <wp:simplePos x="0" y="0"/>
                <wp:positionH relativeFrom="column">
                  <wp:posOffset>473075</wp:posOffset>
                </wp:positionH>
                <wp:positionV relativeFrom="paragraph">
                  <wp:posOffset>603250</wp:posOffset>
                </wp:positionV>
                <wp:extent cx="2927350" cy="635"/>
                <wp:effectExtent l="6350" t="12065" r="9525" b="6350"/>
                <wp:wrapNone/>
                <wp:docPr id="2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D5F96" id="AutoShape 43" o:spid="_x0000_s1026" type="#_x0000_t32" style="position:absolute;margin-left:37.25pt;margin-top:47.5pt;width:230.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/u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"/>
            </w:pict>
          </mc:Fallback>
        </mc:AlternateContent>
      </w: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E37B2" wp14:editId="149B99A2">
                <wp:simplePos x="0" y="0"/>
                <wp:positionH relativeFrom="column">
                  <wp:posOffset>473075</wp:posOffset>
                </wp:positionH>
                <wp:positionV relativeFrom="paragraph">
                  <wp:posOffset>368300</wp:posOffset>
                </wp:positionV>
                <wp:extent cx="2927350" cy="635"/>
                <wp:effectExtent l="6350" t="5715" r="9525" b="12700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72CA4" id="AutoShape 15" o:spid="_x0000_s1026" type="#_x0000_t32" style="position:absolute;margin-left:37.25pt;margin-top:29pt;width:230.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"/>
            </w:pict>
          </mc:Fallback>
        </mc:AlternateContent>
      </w: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199F8" wp14:editId="2B5C88D3">
                <wp:simplePos x="0" y="0"/>
                <wp:positionH relativeFrom="column">
                  <wp:posOffset>1190625</wp:posOffset>
                </wp:positionH>
                <wp:positionV relativeFrom="paragraph">
                  <wp:posOffset>134620</wp:posOffset>
                </wp:positionV>
                <wp:extent cx="2209800" cy="0"/>
                <wp:effectExtent l="9525" t="10160" r="9525" b="889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AE3EB" id="AutoShape 14" o:spid="_x0000_s1026" type="#_x0000_t32" style="position:absolute;margin-left:93.75pt;margin-top:10.6pt;width:17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"/>
            </w:pict>
          </mc:Fallback>
        </mc:AlternateContent>
      </w:r>
      <w:r w:rsidRPr="00622B6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REASON(S</w:t>
      </w:r>
      <w:proofErr w:type="gramStart"/>
      <w:r>
        <w:rPr>
          <w:rFonts w:ascii="Arial" w:hAnsi="Arial" w:cs="Arial"/>
          <w:sz w:val="24"/>
          <w:szCs w:val="24"/>
        </w:rPr>
        <w:t>) :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1938942641"/>
          <w:placeholder>
            <w:docPart w:val="D3DF9CE5E42641F98D714A313AF2EC61"/>
          </w:placeholder>
          <w:showingPlcHdr/>
          <w:text w:multiLine="1"/>
        </w:sdtPr>
        <w:sdtEndPr/>
        <w:sdtContent>
          <w:r w:rsidR="0039665C" w:rsidRPr="00713A90">
            <w:rPr>
              <w:rStyle w:val="PlaceholderText"/>
            </w:rPr>
            <w:t>Click here to enter text.</w:t>
          </w:r>
        </w:sdtContent>
      </w:sdt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  <w:sectPr w:rsidR="00761866" w:rsidSect="00761866">
          <w:type w:val="continuous"/>
          <w:pgSz w:w="12240" w:h="15840"/>
          <w:pgMar w:top="720" w:right="720" w:bottom="360" w:left="432" w:header="720" w:footer="720" w:gutter="0"/>
          <w:cols w:num="2" w:space="630"/>
          <w:docGrid w:linePitch="360"/>
        </w:sect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1866" w:rsidRDefault="00761866" w:rsidP="007618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253EC" w:rsidRPr="00622B64" w:rsidRDefault="0039665C" w:rsidP="007267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B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E3A47" wp14:editId="612E8391">
                <wp:simplePos x="0" y="0"/>
                <wp:positionH relativeFrom="column">
                  <wp:posOffset>-47625</wp:posOffset>
                </wp:positionH>
                <wp:positionV relativeFrom="paragraph">
                  <wp:posOffset>161925</wp:posOffset>
                </wp:positionV>
                <wp:extent cx="3416300" cy="635"/>
                <wp:effectExtent l="0" t="0" r="31750" b="3746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6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D5288" id="AutoShape 22" o:spid="_x0000_s1026" type="#_x0000_t32" style="position:absolute;margin-left:-3.75pt;margin-top:12.75pt;width:269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"/>
            </w:pict>
          </mc:Fallback>
        </mc:AlternateContent>
      </w:r>
    </w:p>
    <w:p w:rsidR="00B253EC" w:rsidRPr="00622B64" w:rsidRDefault="00B253EC" w:rsidP="00761866">
      <w:pPr>
        <w:spacing w:after="0" w:line="240" w:lineRule="auto"/>
        <w:rPr>
          <w:rFonts w:ascii="Arial" w:hAnsi="Arial" w:cs="Arial"/>
        </w:rPr>
      </w:pPr>
      <w:r w:rsidRPr="00622B64">
        <w:rPr>
          <w:rFonts w:ascii="Arial" w:hAnsi="Arial" w:cs="Arial"/>
          <w:sz w:val="24"/>
          <w:szCs w:val="24"/>
        </w:rPr>
        <w:t xml:space="preserve">Graduate Coordinator </w:t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</w:r>
      <w:r w:rsidRPr="00622B64">
        <w:rPr>
          <w:rFonts w:ascii="Arial" w:hAnsi="Arial" w:cs="Arial"/>
          <w:sz w:val="24"/>
          <w:szCs w:val="24"/>
        </w:rPr>
        <w:tab/>
        <w:t>Date</w:t>
      </w:r>
    </w:p>
    <w:p w:rsidR="00761866" w:rsidRPr="00622B64" w:rsidRDefault="00761866">
      <w:pPr>
        <w:rPr>
          <w:rFonts w:ascii="Arial" w:hAnsi="Arial" w:cs="Arial"/>
        </w:rPr>
      </w:pPr>
    </w:p>
    <w:sectPr w:rsidR="00761866" w:rsidRPr="00622B64" w:rsidSect="00761866">
      <w:type w:val="continuous"/>
      <w:pgSz w:w="12240" w:h="15840"/>
      <w:pgMar w:top="720" w:right="720" w:bottom="360" w:left="432" w:header="720" w:footer="720" w:gutter="0"/>
      <w:cols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F675153"/>
    <w:multiLevelType w:val="hybridMultilevel"/>
    <w:tmpl w:val="4C86F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47"/>
    <w:rsid w:val="00007AF4"/>
    <w:rsid w:val="0001115F"/>
    <w:rsid w:val="00013E8A"/>
    <w:rsid w:val="000330E4"/>
    <w:rsid w:val="00052E5D"/>
    <w:rsid w:val="000975A0"/>
    <w:rsid w:val="00097B62"/>
    <w:rsid w:val="000A0F94"/>
    <w:rsid w:val="000B1A22"/>
    <w:rsid w:val="000B4B1E"/>
    <w:rsid w:val="000C122B"/>
    <w:rsid w:val="000D3C47"/>
    <w:rsid w:val="00104023"/>
    <w:rsid w:val="00123E98"/>
    <w:rsid w:val="001368B2"/>
    <w:rsid w:val="00191B3D"/>
    <w:rsid w:val="002034F9"/>
    <w:rsid w:val="002533DE"/>
    <w:rsid w:val="00257008"/>
    <w:rsid w:val="00265E11"/>
    <w:rsid w:val="00287655"/>
    <w:rsid w:val="002A396B"/>
    <w:rsid w:val="002B1B98"/>
    <w:rsid w:val="002C17D3"/>
    <w:rsid w:val="002C358F"/>
    <w:rsid w:val="003438AC"/>
    <w:rsid w:val="0039665C"/>
    <w:rsid w:val="003A446F"/>
    <w:rsid w:val="003B0002"/>
    <w:rsid w:val="003D5303"/>
    <w:rsid w:val="003E26E8"/>
    <w:rsid w:val="003E3067"/>
    <w:rsid w:val="004756D2"/>
    <w:rsid w:val="00480436"/>
    <w:rsid w:val="004C6034"/>
    <w:rsid w:val="004F28D8"/>
    <w:rsid w:val="005626DD"/>
    <w:rsid w:val="005961AD"/>
    <w:rsid w:val="005D02F6"/>
    <w:rsid w:val="005E14B8"/>
    <w:rsid w:val="00621364"/>
    <w:rsid w:val="00622B64"/>
    <w:rsid w:val="00685C0B"/>
    <w:rsid w:val="006B7ABA"/>
    <w:rsid w:val="006C37AF"/>
    <w:rsid w:val="00726703"/>
    <w:rsid w:val="00761866"/>
    <w:rsid w:val="007E62FC"/>
    <w:rsid w:val="007F6F17"/>
    <w:rsid w:val="0080471A"/>
    <w:rsid w:val="00827518"/>
    <w:rsid w:val="00840CE8"/>
    <w:rsid w:val="0084154E"/>
    <w:rsid w:val="008A1168"/>
    <w:rsid w:val="008A3700"/>
    <w:rsid w:val="008B1A3D"/>
    <w:rsid w:val="008C3DB6"/>
    <w:rsid w:val="008F631C"/>
    <w:rsid w:val="00902A7D"/>
    <w:rsid w:val="0090526A"/>
    <w:rsid w:val="009314A2"/>
    <w:rsid w:val="0096576E"/>
    <w:rsid w:val="009A1E69"/>
    <w:rsid w:val="00A165A3"/>
    <w:rsid w:val="00A226DB"/>
    <w:rsid w:val="00A37AA5"/>
    <w:rsid w:val="00A67B82"/>
    <w:rsid w:val="00A93319"/>
    <w:rsid w:val="00AB3F77"/>
    <w:rsid w:val="00AE0480"/>
    <w:rsid w:val="00B253EC"/>
    <w:rsid w:val="00B307C4"/>
    <w:rsid w:val="00B37902"/>
    <w:rsid w:val="00B70DAC"/>
    <w:rsid w:val="00B90D3E"/>
    <w:rsid w:val="00BC15D6"/>
    <w:rsid w:val="00C00C6F"/>
    <w:rsid w:val="00C363B4"/>
    <w:rsid w:val="00C37972"/>
    <w:rsid w:val="00C45D2A"/>
    <w:rsid w:val="00C53D7F"/>
    <w:rsid w:val="00C662FE"/>
    <w:rsid w:val="00C9716D"/>
    <w:rsid w:val="00C9771A"/>
    <w:rsid w:val="00CA7712"/>
    <w:rsid w:val="00CB6C02"/>
    <w:rsid w:val="00CB79F1"/>
    <w:rsid w:val="00CC1EAD"/>
    <w:rsid w:val="00CF27E8"/>
    <w:rsid w:val="00D2624E"/>
    <w:rsid w:val="00D30050"/>
    <w:rsid w:val="00D55A93"/>
    <w:rsid w:val="00E47DCC"/>
    <w:rsid w:val="00E56F49"/>
    <w:rsid w:val="00E9419F"/>
    <w:rsid w:val="00EE3793"/>
    <w:rsid w:val="00F011F2"/>
    <w:rsid w:val="00FA75E9"/>
    <w:rsid w:val="00FB4488"/>
    <w:rsid w:val="00FD0C94"/>
    <w:rsid w:val="00FD5A00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34452-54DD-4A81-8353-B2CDAD6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DCC"/>
    <w:pPr>
      <w:pBdr>
        <w:bottom w:val="single" w:sz="12" w:space="4" w:color="FDB913"/>
      </w:pBdr>
      <w:spacing w:after="150" w:line="240" w:lineRule="auto"/>
      <w:outlineLvl w:val="0"/>
    </w:pPr>
    <w:rPr>
      <w:rFonts w:ascii="Arial" w:eastAsiaTheme="minorHAnsi" w:hAnsi="Arial" w:cs="Arial"/>
      <w:b/>
      <w:bCs/>
      <w:color w:val="333333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DCC"/>
    <w:rPr>
      <w:rFonts w:ascii="Arial" w:eastAsiaTheme="minorHAnsi" w:hAnsi="Arial" w:cs="Arial"/>
      <w:b/>
      <w:bCs/>
      <w:color w:val="333333"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47D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7DCC"/>
    <w:pPr>
      <w:spacing w:after="75" w:line="240" w:lineRule="auto"/>
    </w:pPr>
    <w:rPr>
      <w:rFonts w:ascii="Arial" w:eastAsiaTheme="minorHAnsi" w:hAnsi="Arial" w:cs="Arial"/>
      <w:color w:val="333333"/>
      <w:sz w:val="24"/>
      <w:szCs w:val="24"/>
    </w:rPr>
  </w:style>
  <w:style w:type="character" w:customStyle="1" w:styleId="datalabel2">
    <w:name w:val="datalabel2"/>
    <w:basedOn w:val="DefaultParagraphFont"/>
    <w:rsid w:val="00E47DCC"/>
  </w:style>
  <w:style w:type="character" w:customStyle="1" w:styleId="data2">
    <w:name w:val="data2"/>
    <w:basedOn w:val="DefaultParagraphFont"/>
    <w:rsid w:val="00E47DCC"/>
  </w:style>
  <w:style w:type="character" w:styleId="Strong">
    <w:name w:val="Strong"/>
    <w:basedOn w:val="DefaultParagraphFont"/>
    <w:uiPriority w:val="22"/>
    <w:qFormat/>
    <w:rsid w:val="00E47DCC"/>
    <w:rPr>
      <w:b/>
      <w:bCs/>
    </w:rPr>
  </w:style>
  <w:style w:type="paragraph" w:styleId="NoSpacing">
    <w:name w:val="No Spacing"/>
    <w:uiPriority w:val="1"/>
    <w:qFormat/>
    <w:rsid w:val="009314A2"/>
    <w:pPr>
      <w:spacing w:after="0" w:line="240" w:lineRule="auto"/>
    </w:pPr>
  </w:style>
  <w:style w:type="paragraph" w:customStyle="1" w:styleId="Default">
    <w:name w:val="Default"/>
    <w:rsid w:val="001368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2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lyn.richards\Desktop\ADMISSION%20REVIEW%20FORM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66D173DF242F6B5AF70A57D014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119C-FA6C-4050-A141-9231497E4621}"/>
      </w:docPartPr>
      <w:docPartBody>
        <w:p w:rsidR="00956ADE" w:rsidRDefault="004629F2" w:rsidP="004629F2">
          <w:pPr>
            <w:pStyle w:val="A7366D173DF242F6B5AF70A57D0148A55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9BBDB372A417472A9ED7539CCE91E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F57E0-0BA3-421C-A6F6-94EFD473796C}"/>
      </w:docPartPr>
      <w:docPartBody>
        <w:p w:rsidR="00956ADE" w:rsidRDefault="004629F2" w:rsidP="004629F2">
          <w:pPr>
            <w:pStyle w:val="9BBDB372A417472A9ED7539CCE91EDB1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698DBD7CDD6247629F74C622364B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2E37-4AD1-41AB-B95E-7DD09A4DE8B9}"/>
      </w:docPartPr>
      <w:docPartBody>
        <w:p w:rsidR="00956ADE" w:rsidRDefault="004629F2" w:rsidP="004629F2">
          <w:pPr>
            <w:pStyle w:val="698DBD7CDD6247629F74C622364BDBF1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43025A91B3AE4987B6ED0C636423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2A1C-2F8F-414E-BA2C-7C59E4CEED2C}"/>
      </w:docPartPr>
      <w:docPartBody>
        <w:p w:rsidR="00956ADE" w:rsidRDefault="004629F2" w:rsidP="004629F2">
          <w:pPr>
            <w:pStyle w:val="43025A91B3AE4987B6ED0C636423530A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0C83B2A5328D4EB38E2F2F7D4F68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D049-77A8-4344-85A5-E4B1AEF93466}"/>
      </w:docPartPr>
      <w:docPartBody>
        <w:p w:rsidR="00956ADE" w:rsidRDefault="004629F2" w:rsidP="004629F2">
          <w:pPr>
            <w:pStyle w:val="0C83B2A5328D4EB38E2F2F7D4F681505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D25C8E6B2DA84F1192CB093A37DCC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1408-92B8-4160-A47C-8322689BA4CD}"/>
      </w:docPartPr>
      <w:docPartBody>
        <w:p w:rsidR="00956ADE" w:rsidRDefault="004629F2" w:rsidP="004629F2">
          <w:pPr>
            <w:pStyle w:val="D25C8E6B2DA84F1192CB093A37DCC1A5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858AD08C1EFF4553868FF611B1A0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F842A-B332-4BEB-9C72-BFE664A73007}"/>
      </w:docPartPr>
      <w:docPartBody>
        <w:p w:rsidR="00956ADE" w:rsidRDefault="004629F2" w:rsidP="004629F2">
          <w:pPr>
            <w:pStyle w:val="858AD08C1EFF4553868FF611B1A0DBDB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377D5CFF512447ABA01A029520A3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BD62-110F-4E1D-8DDE-6C9A00196F97}"/>
      </w:docPartPr>
      <w:docPartBody>
        <w:p w:rsidR="00956ADE" w:rsidRDefault="004629F2" w:rsidP="004629F2">
          <w:pPr>
            <w:pStyle w:val="377D5CFF512447ABA01A029520A3DE9C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3B012637F7CE4B748CD437F4C0755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8B7DC-A135-4F71-9B4D-274DD2B45E1A}"/>
      </w:docPartPr>
      <w:docPartBody>
        <w:p w:rsidR="00956ADE" w:rsidRDefault="004629F2" w:rsidP="004629F2">
          <w:pPr>
            <w:pStyle w:val="3B012637F7CE4B748CD437F4C07553824"/>
          </w:pPr>
          <w:r>
            <w:rPr>
              <w:rStyle w:val="PlaceholderText"/>
            </w:rPr>
            <w:t>Enter grade</w:t>
          </w:r>
        </w:p>
      </w:docPartBody>
    </w:docPart>
    <w:docPart>
      <w:docPartPr>
        <w:name w:val="BFB8CF4BAFDC4B7E8F072D96012AF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1392D-5DD9-4C27-9FB0-83A3FB1882D0}"/>
      </w:docPartPr>
      <w:docPartBody>
        <w:p w:rsidR="00956ADE" w:rsidRDefault="004629F2" w:rsidP="004629F2">
          <w:pPr>
            <w:pStyle w:val="BFB8CF4BAFDC4B7E8F072D96012AFECC2"/>
          </w:pPr>
          <w:r>
            <w:rPr>
              <w:rStyle w:val="PlaceholderText"/>
            </w:rPr>
            <w:t>Overall GPA</w:t>
          </w:r>
        </w:p>
      </w:docPartBody>
    </w:docPart>
    <w:docPart>
      <w:docPartPr>
        <w:name w:val="03CC73270B39455DBA5A5F53657B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3E89-ACC0-4386-BB5A-F98163FAB50C}"/>
      </w:docPartPr>
      <w:docPartBody>
        <w:p w:rsidR="00956ADE" w:rsidRDefault="004629F2" w:rsidP="004629F2">
          <w:pPr>
            <w:pStyle w:val="03CC73270B39455DBA5A5F53657B60232"/>
          </w:pPr>
          <w:r>
            <w:rPr>
              <w:rStyle w:val="PlaceholderText"/>
            </w:rPr>
            <w:t>Overall GPA</w:t>
          </w:r>
        </w:p>
      </w:docPartBody>
    </w:docPart>
    <w:docPart>
      <w:docPartPr>
        <w:name w:val="873FB5BC8201486C9CEE77F7CD55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E2C6-5792-42EE-BE4B-F23410226FFE}"/>
      </w:docPartPr>
      <w:docPartBody>
        <w:p w:rsidR="00956ADE" w:rsidRDefault="004629F2" w:rsidP="004629F2">
          <w:pPr>
            <w:pStyle w:val="873FB5BC8201486C9CEE77F7CD5511D82"/>
          </w:pPr>
          <w:r>
            <w:rPr>
              <w:rStyle w:val="PlaceholderText"/>
            </w:rPr>
            <w:t>Overall GPA</w:t>
          </w:r>
        </w:p>
      </w:docPartBody>
    </w:docPart>
    <w:docPart>
      <w:docPartPr>
        <w:name w:val="D3DF9CE5E42641F98D714A313AF2E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5A5E-54D6-448D-9BBF-3412CB01ECD0}"/>
      </w:docPartPr>
      <w:docPartBody>
        <w:p w:rsidR="004629F2" w:rsidRDefault="004629F2" w:rsidP="004629F2">
          <w:pPr>
            <w:pStyle w:val="D3DF9CE5E42641F98D714A313AF2EC611"/>
          </w:pPr>
          <w:r w:rsidRPr="00713A90">
            <w:rPr>
              <w:rStyle w:val="PlaceholderText"/>
            </w:rPr>
            <w:t>Click here to enter text.</w:t>
          </w:r>
        </w:p>
      </w:docPartBody>
    </w:docPart>
    <w:docPart>
      <w:docPartPr>
        <w:name w:val="5E7320B2494949F29D2043C1069E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90E4-978C-4826-8E94-6A273E0D6193}"/>
      </w:docPartPr>
      <w:docPartBody>
        <w:p w:rsidR="00303FB2" w:rsidRDefault="004629F2" w:rsidP="004629F2">
          <w:pPr>
            <w:pStyle w:val="5E7320B2494949F29D2043C1069E7D19"/>
          </w:pPr>
          <w:r w:rsidRPr="00713A90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713A90">
            <w:rPr>
              <w:rStyle w:val="PlaceholderText"/>
            </w:rPr>
            <w:t>.</w:t>
          </w:r>
        </w:p>
      </w:docPartBody>
    </w:docPart>
    <w:docPart>
      <w:docPartPr>
        <w:name w:val="79241993273E4188B226248420FA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1D11A-B49B-47DE-A1AA-2C3815B7B046}"/>
      </w:docPartPr>
      <w:docPartBody>
        <w:p w:rsidR="00303FB2" w:rsidRDefault="004629F2" w:rsidP="004629F2">
          <w:pPr>
            <w:pStyle w:val="79241993273E4188B226248420FA46E9"/>
          </w:pPr>
          <w:r>
            <w:rPr>
              <w:rStyle w:val="PlaceholderText"/>
            </w:rPr>
            <w:t>phone number</w:t>
          </w:r>
        </w:p>
      </w:docPartBody>
    </w:docPart>
    <w:docPart>
      <w:docPartPr>
        <w:name w:val="AE7C5B5B9EBA4D5B958B8C77C7D20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47771-BFE0-4CD9-878D-DA19587FAF18}"/>
      </w:docPartPr>
      <w:docPartBody>
        <w:p w:rsidR="00303FB2" w:rsidRDefault="004629F2" w:rsidP="004629F2">
          <w:pPr>
            <w:pStyle w:val="AE7C5B5B9EBA4D5B958B8C77C7D20B0A"/>
          </w:pPr>
          <w:r>
            <w:rPr>
              <w:rStyle w:val="PlaceholderText"/>
            </w:rPr>
            <w:t>e-mail</w:t>
          </w:r>
        </w:p>
      </w:docPartBody>
    </w:docPart>
    <w:docPart>
      <w:docPartPr>
        <w:name w:val="A4C9017CC6E646DBAAA9E50610048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5C2A-1E70-49CE-93A9-208B913ACB6A}"/>
      </w:docPartPr>
      <w:docPartBody>
        <w:p w:rsidR="00303FB2" w:rsidRDefault="004629F2" w:rsidP="004629F2">
          <w:pPr>
            <w:pStyle w:val="A4C9017CC6E646DBAAA9E50610048E91"/>
          </w:pPr>
          <w:r>
            <w:rPr>
              <w:rStyle w:val="PlaceholderText"/>
            </w:rPr>
            <w:t>Mustang id</w:t>
          </w:r>
        </w:p>
      </w:docPartBody>
    </w:docPart>
    <w:docPart>
      <w:docPartPr>
        <w:name w:val="E9613F2223DA4C33A7B659C8A79A9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4F0F-D0C0-4622-AB56-64B80B40C593}"/>
      </w:docPartPr>
      <w:docPartBody>
        <w:p w:rsidR="00303FB2" w:rsidRDefault="004629F2" w:rsidP="004629F2">
          <w:pPr>
            <w:pStyle w:val="E9613F2223DA4C33A7B659C8A79A975B"/>
          </w:pPr>
          <w:r>
            <w:rPr>
              <w:rStyle w:val="PlaceholderText"/>
            </w:rPr>
            <w:t>Starting semester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0F"/>
    <w:rsid w:val="00303FB2"/>
    <w:rsid w:val="004629F2"/>
    <w:rsid w:val="00812DF4"/>
    <w:rsid w:val="00956ADE"/>
    <w:rsid w:val="00B07A0F"/>
    <w:rsid w:val="00E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9F2"/>
    <w:rPr>
      <w:color w:val="808080"/>
    </w:rPr>
  </w:style>
  <w:style w:type="paragraph" w:customStyle="1" w:styleId="20FE2E857CF941259E75CCE09DC74432">
    <w:name w:val="20FE2E857CF941259E75CCE09DC7443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31167379DAD43969701DCD8D5C354F9">
    <w:name w:val="031167379DAD43969701DCD8D5C354F9"/>
    <w:rsid w:val="00B07A0F"/>
  </w:style>
  <w:style w:type="paragraph" w:customStyle="1" w:styleId="C7009A16B5674840BD7064477F7AB6D9">
    <w:name w:val="C7009A16B5674840BD7064477F7AB6D9"/>
    <w:rsid w:val="00B07A0F"/>
  </w:style>
  <w:style w:type="paragraph" w:customStyle="1" w:styleId="867755B700FB4F819D878D12918C3C3F">
    <w:name w:val="867755B700FB4F819D878D12918C3C3F"/>
    <w:rsid w:val="00B07A0F"/>
  </w:style>
  <w:style w:type="paragraph" w:customStyle="1" w:styleId="50B7E3443811471DB8BB25F9D9EE4DB6">
    <w:name w:val="50B7E3443811471DB8BB25F9D9EE4DB6"/>
    <w:rsid w:val="00B07A0F"/>
  </w:style>
  <w:style w:type="paragraph" w:customStyle="1" w:styleId="B5A90AE9767B4B89B0768E7AC5DA3091">
    <w:name w:val="B5A90AE9767B4B89B0768E7AC5DA3091"/>
    <w:rsid w:val="00B07A0F"/>
  </w:style>
  <w:style w:type="paragraph" w:customStyle="1" w:styleId="01743CE4A15441EEA001E8949FCA5314">
    <w:name w:val="01743CE4A15441EEA001E8949FCA5314"/>
    <w:rsid w:val="00B07A0F"/>
  </w:style>
  <w:style w:type="paragraph" w:customStyle="1" w:styleId="AB3080AB9718479892D28512C6E16791">
    <w:name w:val="AB3080AB9718479892D28512C6E16791"/>
    <w:rsid w:val="00B07A0F"/>
  </w:style>
  <w:style w:type="paragraph" w:customStyle="1" w:styleId="64DB0EE72E79458E82B9404D08956FEC">
    <w:name w:val="64DB0EE72E79458E82B9404D08956FEC"/>
    <w:rsid w:val="00B07A0F"/>
  </w:style>
  <w:style w:type="paragraph" w:customStyle="1" w:styleId="D3FBB9C0034142B481090509161239BB">
    <w:name w:val="D3FBB9C0034142B481090509161239BB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31167379DAD43969701DCD8D5C354F91">
    <w:name w:val="031167379DAD43969701DCD8D5C354F9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7009A16B5674840BD7064477F7AB6D91">
    <w:name w:val="C7009A16B5674840BD7064477F7AB6D9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867755B700FB4F819D878D12918C3C3F1">
    <w:name w:val="867755B700FB4F819D878D12918C3C3F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50B7E3443811471DB8BB25F9D9EE4DB61">
    <w:name w:val="50B7E3443811471DB8BB25F9D9EE4DB6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5A90AE9767B4B89B0768E7AC5DA30911">
    <w:name w:val="B5A90AE9767B4B89B0768E7AC5DA3091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1743CE4A15441EEA001E8949FCA53141">
    <w:name w:val="01743CE4A15441EEA001E8949FCA5314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B3080AB9718479892D28512C6E167911">
    <w:name w:val="AB3080AB9718479892D28512C6E16791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4DB0EE72E79458E82B9404D08956FEC1">
    <w:name w:val="64DB0EE72E79458E82B9404D08956FEC1"/>
    <w:rsid w:val="00B07A0F"/>
    <w:pPr>
      <w:spacing w:after="200" w:line="276" w:lineRule="auto"/>
    </w:pPr>
  </w:style>
  <w:style w:type="paragraph" w:customStyle="1" w:styleId="A7366D173DF242F6B5AF70A57D0148A5">
    <w:name w:val="A7366D173DF242F6B5AF70A57D0148A5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7366D173DF242F6B5AF70A57D0148A51">
    <w:name w:val="A7366D173DF242F6B5AF70A57D0148A5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9BBDB372A417472A9ED7539CCE91EDB1">
    <w:name w:val="9BBDB372A417472A9ED7539CCE91EDB1"/>
    <w:rsid w:val="00B07A0F"/>
  </w:style>
  <w:style w:type="paragraph" w:customStyle="1" w:styleId="698DBD7CDD6247629F74C622364BDBF1">
    <w:name w:val="698DBD7CDD6247629F74C622364BDBF1"/>
    <w:rsid w:val="00B07A0F"/>
  </w:style>
  <w:style w:type="paragraph" w:customStyle="1" w:styleId="43025A91B3AE4987B6ED0C636423530A">
    <w:name w:val="43025A91B3AE4987B6ED0C636423530A"/>
    <w:rsid w:val="00B07A0F"/>
  </w:style>
  <w:style w:type="paragraph" w:customStyle="1" w:styleId="0C83B2A5328D4EB38E2F2F7D4F681505">
    <w:name w:val="0C83B2A5328D4EB38E2F2F7D4F681505"/>
    <w:rsid w:val="00B07A0F"/>
  </w:style>
  <w:style w:type="paragraph" w:customStyle="1" w:styleId="D25C8E6B2DA84F1192CB093A37DCC1A5">
    <w:name w:val="D25C8E6B2DA84F1192CB093A37DCC1A5"/>
    <w:rsid w:val="00B07A0F"/>
  </w:style>
  <w:style w:type="paragraph" w:customStyle="1" w:styleId="858AD08C1EFF4553868FF611B1A0DBDB">
    <w:name w:val="858AD08C1EFF4553868FF611B1A0DBDB"/>
    <w:rsid w:val="00B07A0F"/>
  </w:style>
  <w:style w:type="paragraph" w:customStyle="1" w:styleId="377D5CFF512447ABA01A029520A3DE9C">
    <w:name w:val="377D5CFF512447ABA01A029520A3DE9C"/>
    <w:rsid w:val="00B07A0F"/>
  </w:style>
  <w:style w:type="paragraph" w:customStyle="1" w:styleId="3B012637F7CE4B748CD437F4C0755382">
    <w:name w:val="3B012637F7CE4B748CD437F4C0755382"/>
    <w:rsid w:val="00B07A0F"/>
  </w:style>
  <w:style w:type="paragraph" w:customStyle="1" w:styleId="A7366D173DF242F6B5AF70A57D0148A52">
    <w:name w:val="A7366D173DF242F6B5AF70A57D0148A5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9BBDB372A417472A9ED7539CCE91EDB11">
    <w:name w:val="9BBDB372A417472A9ED7539CCE91EDB1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98DBD7CDD6247629F74C622364BDBF11">
    <w:name w:val="698DBD7CDD6247629F74C622364BDBF1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43025A91B3AE4987B6ED0C636423530A1">
    <w:name w:val="43025A91B3AE4987B6ED0C636423530A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C83B2A5328D4EB38E2F2F7D4F6815051">
    <w:name w:val="0C83B2A5328D4EB38E2F2F7D4F681505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25C8E6B2DA84F1192CB093A37DCC1A51">
    <w:name w:val="D25C8E6B2DA84F1192CB093A37DCC1A5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858AD08C1EFF4553868FF611B1A0DBDB1">
    <w:name w:val="858AD08C1EFF4553868FF611B1A0DBDB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77D5CFF512447ABA01A029520A3DE9C1">
    <w:name w:val="377D5CFF512447ABA01A029520A3DE9C1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B012637F7CE4B748CD437F4C07553821">
    <w:name w:val="3B012637F7CE4B748CD437F4C07553821"/>
    <w:rsid w:val="00B07A0F"/>
    <w:pPr>
      <w:spacing w:after="200" w:line="276" w:lineRule="auto"/>
    </w:pPr>
  </w:style>
  <w:style w:type="paragraph" w:customStyle="1" w:styleId="A7366D173DF242F6B5AF70A57D0148A53">
    <w:name w:val="A7366D173DF242F6B5AF70A57D0148A53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9BBDB372A417472A9ED7539CCE91EDB12">
    <w:name w:val="9BBDB372A417472A9ED7539CCE91EDB1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98DBD7CDD6247629F74C622364BDBF12">
    <w:name w:val="698DBD7CDD6247629F74C622364BDBF1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43025A91B3AE4987B6ED0C636423530A2">
    <w:name w:val="43025A91B3AE4987B6ED0C636423530A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C83B2A5328D4EB38E2F2F7D4F6815052">
    <w:name w:val="0C83B2A5328D4EB38E2F2F7D4F681505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25C8E6B2DA84F1192CB093A37DCC1A52">
    <w:name w:val="D25C8E6B2DA84F1192CB093A37DCC1A5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858AD08C1EFF4553868FF611B1A0DBDB2">
    <w:name w:val="858AD08C1EFF4553868FF611B1A0DBDB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77D5CFF512447ABA01A029520A3DE9C2">
    <w:name w:val="377D5CFF512447ABA01A029520A3DE9C2"/>
    <w:rsid w:val="00B0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B012637F7CE4B748CD437F4C07553822">
    <w:name w:val="3B012637F7CE4B748CD437F4C07553822"/>
    <w:rsid w:val="00B07A0F"/>
    <w:pPr>
      <w:spacing w:after="200" w:line="276" w:lineRule="auto"/>
    </w:pPr>
  </w:style>
  <w:style w:type="paragraph" w:customStyle="1" w:styleId="BFB8CF4BAFDC4B7E8F072D96012AFECC">
    <w:name w:val="BFB8CF4BAFDC4B7E8F072D96012AFECC"/>
    <w:rsid w:val="00B07A0F"/>
    <w:pPr>
      <w:spacing w:after="200" w:line="276" w:lineRule="auto"/>
    </w:pPr>
  </w:style>
  <w:style w:type="paragraph" w:customStyle="1" w:styleId="03CC73270B39455DBA5A5F53657B6023">
    <w:name w:val="03CC73270B39455DBA5A5F53657B6023"/>
    <w:rsid w:val="00B07A0F"/>
  </w:style>
  <w:style w:type="paragraph" w:customStyle="1" w:styleId="873FB5BC8201486C9CEE77F7CD5511D8">
    <w:name w:val="873FB5BC8201486C9CEE77F7CD5511D8"/>
    <w:rsid w:val="00B07A0F"/>
  </w:style>
  <w:style w:type="paragraph" w:customStyle="1" w:styleId="A7366D173DF242F6B5AF70A57D0148A54">
    <w:name w:val="A7366D173DF242F6B5AF70A57D0148A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9BBDB372A417472A9ED7539CCE91EDB13">
    <w:name w:val="9BBDB372A417472A9ED7539CCE91EDB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98DBD7CDD6247629F74C622364BDBF13">
    <w:name w:val="698DBD7CDD6247629F74C622364BDB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43025A91B3AE4987B6ED0C636423530A3">
    <w:name w:val="43025A91B3AE4987B6ED0C6364235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C83B2A5328D4EB38E2F2F7D4F6815053">
    <w:name w:val="0C83B2A5328D4EB38E2F2F7D4F68150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25C8E6B2DA84F1192CB093A37DCC1A53">
    <w:name w:val="D25C8E6B2DA84F1192CB093A37DCC1A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858AD08C1EFF4553868FF611B1A0DBDB3">
    <w:name w:val="858AD08C1EFF4553868FF611B1A0DBD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77D5CFF512447ABA01A029520A3DE9C3">
    <w:name w:val="377D5CFF512447ABA01A029520A3DE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B012637F7CE4B748CD437F4C07553823">
    <w:name w:val="3B012637F7CE4B748CD437F4C07553823"/>
    <w:pPr>
      <w:spacing w:after="200" w:line="276" w:lineRule="auto"/>
    </w:pPr>
  </w:style>
  <w:style w:type="paragraph" w:customStyle="1" w:styleId="BFB8CF4BAFDC4B7E8F072D96012AFECC1">
    <w:name w:val="BFB8CF4BAFDC4B7E8F072D96012AFECC1"/>
    <w:pPr>
      <w:spacing w:after="200" w:line="276" w:lineRule="auto"/>
    </w:pPr>
  </w:style>
  <w:style w:type="paragraph" w:customStyle="1" w:styleId="03CC73270B39455DBA5A5F53657B60231">
    <w:name w:val="03CC73270B39455DBA5A5F53657B60231"/>
    <w:pPr>
      <w:spacing w:after="200" w:line="276" w:lineRule="auto"/>
    </w:pPr>
  </w:style>
  <w:style w:type="paragraph" w:customStyle="1" w:styleId="873FB5BC8201486C9CEE77F7CD5511D81">
    <w:name w:val="873FB5BC8201486C9CEE77F7CD5511D81"/>
    <w:pPr>
      <w:spacing w:after="200" w:line="276" w:lineRule="auto"/>
    </w:pPr>
  </w:style>
  <w:style w:type="paragraph" w:customStyle="1" w:styleId="D3DF9CE5E42641F98D714A313AF2EC61">
    <w:name w:val="D3DF9CE5E42641F98D714A313AF2EC61"/>
    <w:pPr>
      <w:spacing w:after="200" w:line="276" w:lineRule="auto"/>
    </w:pPr>
  </w:style>
  <w:style w:type="paragraph" w:customStyle="1" w:styleId="5E7320B2494949F29D2043C1069E7D19">
    <w:name w:val="5E7320B2494949F29D2043C1069E7D19"/>
    <w:rsid w:val="004629F2"/>
    <w:pPr>
      <w:spacing w:after="200" w:line="276" w:lineRule="auto"/>
    </w:pPr>
  </w:style>
  <w:style w:type="paragraph" w:customStyle="1" w:styleId="79241993273E4188B226248420FA46E9">
    <w:name w:val="79241993273E4188B226248420FA46E9"/>
    <w:rsid w:val="004629F2"/>
    <w:pPr>
      <w:spacing w:after="200" w:line="276" w:lineRule="auto"/>
    </w:pPr>
  </w:style>
  <w:style w:type="paragraph" w:customStyle="1" w:styleId="AE7C5B5B9EBA4D5B958B8C77C7D20B0A">
    <w:name w:val="AE7C5B5B9EBA4D5B958B8C77C7D20B0A"/>
    <w:rsid w:val="004629F2"/>
    <w:pPr>
      <w:spacing w:after="200" w:line="276" w:lineRule="auto"/>
    </w:pPr>
  </w:style>
  <w:style w:type="paragraph" w:customStyle="1" w:styleId="A4C9017CC6E646DBAAA9E50610048E91">
    <w:name w:val="A4C9017CC6E646DBAAA9E50610048E91"/>
    <w:rsid w:val="004629F2"/>
    <w:pPr>
      <w:spacing w:after="200" w:line="276" w:lineRule="auto"/>
    </w:pPr>
  </w:style>
  <w:style w:type="paragraph" w:customStyle="1" w:styleId="E9613F2223DA4C33A7B659C8A79A975B">
    <w:name w:val="E9613F2223DA4C33A7B659C8A79A975B"/>
    <w:rsid w:val="004629F2"/>
    <w:pPr>
      <w:spacing w:after="200" w:line="276" w:lineRule="auto"/>
    </w:pPr>
  </w:style>
  <w:style w:type="paragraph" w:customStyle="1" w:styleId="A7366D173DF242F6B5AF70A57D0148A55">
    <w:name w:val="A7366D173DF242F6B5AF70A57D0148A55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9BBDB372A417472A9ED7539CCE91EDB14">
    <w:name w:val="9BBDB372A417472A9ED7539CCE91EDB1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98DBD7CDD6247629F74C622364BDBF14">
    <w:name w:val="698DBD7CDD6247629F74C622364BDBF1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43025A91B3AE4987B6ED0C636423530A4">
    <w:name w:val="43025A91B3AE4987B6ED0C636423530A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0C83B2A5328D4EB38E2F2F7D4F6815054">
    <w:name w:val="0C83B2A5328D4EB38E2F2F7D4F681505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25C8E6B2DA84F1192CB093A37DCC1A54">
    <w:name w:val="D25C8E6B2DA84F1192CB093A37DCC1A5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858AD08C1EFF4553868FF611B1A0DBDB4">
    <w:name w:val="858AD08C1EFF4553868FF611B1A0DBDB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77D5CFF512447ABA01A029520A3DE9C4">
    <w:name w:val="377D5CFF512447ABA01A029520A3DE9C4"/>
    <w:rsid w:val="0046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3B012637F7CE4B748CD437F4C07553824">
    <w:name w:val="3B012637F7CE4B748CD437F4C07553824"/>
    <w:rsid w:val="004629F2"/>
    <w:pPr>
      <w:spacing w:after="200" w:line="276" w:lineRule="auto"/>
    </w:pPr>
  </w:style>
  <w:style w:type="paragraph" w:customStyle="1" w:styleId="BFB8CF4BAFDC4B7E8F072D96012AFECC2">
    <w:name w:val="BFB8CF4BAFDC4B7E8F072D96012AFECC2"/>
    <w:rsid w:val="004629F2"/>
    <w:pPr>
      <w:spacing w:after="200" w:line="276" w:lineRule="auto"/>
    </w:pPr>
  </w:style>
  <w:style w:type="paragraph" w:customStyle="1" w:styleId="03CC73270B39455DBA5A5F53657B60232">
    <w:name w:val="03CC73270B39455DBA5A5F53657B60232"/>
    <w:rsid w:val="004629F2"/>
    <w:pPr>
      <w:spacing w:after="200" w:line="276" w:lineRule="auto"/>
    </w:pPr>
  </w:style>
  <w:style w:type="paragraph" w:customStyle="1" w:styleId="873FB5BC8201486C9CEE77F7CD5511D82">
    <w:name w:val="873FB5BC8201486C9CEE77F7CD5511D82"/>
    <w:rsid w:val="004629F2"/>
    <w:pPr>
      <w:spacing w:after="200" w:line="276" w:lineRule="auto"/>
    </w:pPr>
  </w:style>
  <w:style w:type="paragraph" w:customStyle="1" w:styleId="D3DF9CE5E42641F98D714A313AF2EC611">
    <w:name w:val="D3DF9CE5E42641F98D714A313AF2EC611"/>
    <w:rsid w:val="004629F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E3B43-9285-4517-A4DC-9D814936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ADMISSION REVIEW FORM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Valued MSU Customer</dc:creator>
  <cp:keywords/>
  <cp:lastModifiedBy>Passos</cp:lastModifiedBy>
  <cp:revision>2</cp:revision>
  <cp:lastPrinted>2021-01-05T23:39:00Z</cp:lastPrinted>
  <dcterms:created xsi:type="dcterms:W3CDTF">2021-02-28T22:31:00Z</dcterms:created>
  <dcterms:modified xsi:type="dcterms:W3CDTF">2021-02-28T22:31:00Z</dcterms:modified>
</cp:coreProperties>
</file>